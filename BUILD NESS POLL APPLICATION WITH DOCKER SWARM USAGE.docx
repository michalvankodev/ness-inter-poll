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40CB" w14:textId="77777777" w:rsidR="009F4DD1" w:rsidRDefault="00D964F4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>CD/CI NESS POLL APPLICATION WITH DOCKER SWARM USAGE</w:t>
      </w:r>
    </w:p>
    <w:p w14:paraId="3F7B40CC" w14:textId="77777777" w:rsidR="009F4DD1" w:rsidRDefault="009F4DD1">
      <w:pPr>
        <w:rPr>
          <w:lang w:val="en-US"/>
        </w:rPr>
      </w:pPr>
    </w:p>
    <w:p w14:paraId="3F7B40CD" w14:textId="77777777" w:rsidR="009F4DD1" w:rsidRDefault="00D964F4">
      <w:pPr>
        <w:rPr>
          <w:lang w:val="en-US"/>
        </w:rPr>
      </w:pPr>
      <w:r>
        <w:rPr>
          <w:lang w:val="en-US"/>
        </w:rPr>
        <w:t>Docker has two modes: “common” and “swarm”.</w:t>
      </w:r>
    </w:p>
    <w:p w14:paraId="3F7B40CE" w14:textId="77777777" w:rsidR="009F4DD1" w:rsidRDefault="00D964F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BUILD SWARM TO IMPLEMENT CD-CI</w:t>
      </w:r>
    </w:p>
    <w:p w14:paraId="3F7B40CF" w14:textId="77777777" w:rsidR="009F4DD1" w:rsidRDefault="00D964F4">
      <w:r>
        <w:rPr>
          <w:i/>
          <w:lang w:val="en-US"/>
        </w:rPr>
        <w:t>CREATED WITH</w:t>
      </w:r>
      <w:r>
        <w:rPr>
          <w:lang w:val="en-US"/>
        </w:rPr>
        <w:t>:</w:t>
      </w:r>
    </w:p>
    <w:p w14:paraId="3F7B40D0" w14:textId="77777777" w:rsidR="009F4DD1" w:rsidRDefault="00D964F4">
      <w:r>
        <w:rPr>
          <w:lang w:val="en-US"/>
        </w:rPr>
        <w:tab/>
      </w:r>
      <w:r>
        <w:rPr>
          <w:i/>
          <w:lang w:val="en-US"/>
        </w:rPr>
        <w:t>DOCKER VERSION</w:t>
      </w:r>
    </w:p>
    <w:p w14:paraId="3F7B40D1" w14:textId="77777777" w:rsidR="009F4DD1" w:rsidRDefault="00D964F4">
      <w:pPr>
        <w:ind w:firstLine="720"/>
        <w:rPr>
          <w:lang w:val="en-US"/>
        </w:rPr>
      </w:pPr>
      <w:r>
        <w:rPr>
          <w:lang w:val="en-US"/>
        </w:rPr>
        <w:t xml:space="preserve"> Docker version </w:t>
      </w:r>
      <w:r>
        <w:rPr>
          <w:lang w:val="en-US"/>
        </w:rPr>
        <w:t xml:space="preserve">17.12.0-ce, build c97c6d6!!! </w:t>
      </w:r>
    </w:p>
    <w:p w14:paraId="3F7B40D2" w14:textId="77777777" w:rsidR="009F4DD1" w:rsidRDefault="00D964F4">
      <w:pPr>
        <w:ind w:firstLine="720"/>
        <w:rPr>
          <w:lang w:val="en-US"/>
        </w:rPr>
      </w:pPr>
      <w:r>
        <w:rPr>
          <w:lang w:val="en-US"/>
        </w:rPr>
        <w:t>There is an issue with Docker version 18.03 when creating docker machines. I needed downgrade Docker version to get it working.</w:t>
      </w:r>
    </w:p>
    <w:p w14:paraId="3F7B40D3" w14:textId="77777777" w:rsidR="009F4DD1" w:rsidRDefault="00D964F4">
      <w:pPr>
        <w:ind w:firstLine="720"/>
        <w:rPr>
          <w:lang w:val="en-US"/>
        </w:rPr>
      </w:pPr>
      <w:r>
        <w:rPr>
          <w:lang w:val="en-US"/>
        </w:rPr>
        <w:t>WINDOWS VERSION</w:t>
      </w:r>
    </w:p>
    <w:p w14:paraId="3F7B40D4" w14:textId="77777777" w:rsidR="009F4DD1" w:rsidRDefault="00D964F4">
      <w:pPr>
        <w:ind w:firstLine="720"/>
        <w:rPr>
          <w:lang w:val="en-US"/>
        </w:rPr>
      </w:pPr>
      <w:r>
        <w:rPr>
          <w:lang w:val="en-US"/>
        </w:rPr>
        <w:t>Microsoft Windows 10 Pro, version 10.0.16299 Build 16299</w:t>
      </w:r>
    </w:p>
    <w:p w14:paraId="3F7B40D5" w14:textId="77777777" w:rsidR="009F4DD1" w:rsidRDefault="00D964F4">
      <w:pPr>
        <w:rPr>
          <w:lang w:val="en-US"/>
        </w:rPr>
      </w:pPr>
      <w:r>
        <w:rPr>
          <w:lang w:val="en-US"/>
        </w:rPr>
        <w:t>RUN COMMANDS FROM WINDOWS</w:t>
      </w:r>
      <w:r>
        <w:rPr>
          <w:lang w:val="en-US"/>
        </w:rPr>
        <w:t xml:space="preserve"> POWERSHELL AS ADMIN!</w:t>
      </w:r>
    </w:p>
    <w:p w14:paraId="3F7B40D6" w14:textId="77777777" w:rsidR="009F4DD1" w:rsidRDefault="00D964F4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GET TO THE SWARM MODE: </w:t>
      </w:r>
      <w:r>
        <w:rPr>
          <w:b/>
          <w:lang w:val="en-US"/>
        </w:rPr>
        <w:t>docker swarm init</w:t>
      </w:r>
      <w:r>
        <w:rPr>
          <w:lang w:val="en-US"/>
        </w:rPr>
        <w:t xml:space="preserve"> - once running this command host pc(better to say linux kit vm running on host pc) becomes swarm manager - is part of swarm cluster too.</w:t>
      </w:r>
    </w:p>
    <w:p w14:paraId="3F7B40D7" w14:textId="77777777" w:rsidR="009F4DD1" w:rsidRDefault="00D964F4">
      <w:pPr>
        <w:rPr>
          <w:lang w:val="en-US"/>
        </w:rPr>
      </w:pPr>
      <w:r>
        <w:rPr>
          <w:lang w:val="en-US"/>
        </w:rPr>
        <w:tab/>
        <w:t>You can see something like:</w:t>
      </w:r>
    </w:p>
    <w:p w14:paraId="3F7B40D8" w14:textId="77777777" w:rsidR="009F4DD1" w:rsidRDefault="00D964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Swarm initialized: curren</w:t>
      </w:r>
      <w:r>
        <w:rPr>
          <w:lang w:val="en-US"/>
        </w:rPr>
        <w:t>t node (vch0rb88br2196p8qpov9sq7l) is now a manager.</w:t>
      </w:r>
    </w:p>
    <w:p w14:paraId="3F7B40D9" w14:textId="77777777" w:rsidR="009F4DD1" w:rsidRDefault="00D964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 add a worker to this swarm, run the following command:</w:t>
      </w:r>
    </w:p>
    <w:p w14:paraId="3F7B40DA" w14:textId="77777777" w:rsidR="009F4DD1" w:rsidRDefault="00D964F4">
      <w:pPr>
        <w:ind w:left="1440"/>
        <w:rPr>
          <w:lang w:val="en-US"/>
        </w:rPr>
      </w:pPr>
      <w:r>
        <w:rPr>
          <w:lang w:val="en-US"/>
        </w:rPr>
        <w:t>docker swarm join --token SWMTKN-1-1sx4htgt16fcjiy8q3xllcsxb4a9qcmrnz6d5bgh5h71rhbdgj-ay2jyu07phv62pxdtp259qh59 192.168.65.3:2377</w:t>
      </w:r>
    </w:p>
    <w:p w14:paraId="3F7B40DB" w14:textId="77777777" w:rsidR="009F4DD1" w:rsidRDefault="00D964F4">
      <w:pPr>
        <w:ind w:left="1440"/>
        <w:rPr>
          <w:lang w:val="en-US"/>
        </w:rPr>
      </w:pPr>
      <w:r>
        <w:rPr>
          <w:lang w:val="en-US"/>
        </w:rPr>
        <w:t>To add a mana</w:t>
      </w:r>
      <w:r>
        <w:rPr>
          <w:lang w:val="en-US"/>
        </w:rPr>
        <w:t>ger to this swarm, run 'docker swarm join-token manager' and follow the instructions.</w:t>
      </w:r>
    </w:p>
    <w:p w14:paraId="3F7B40DC" w14:textId="77777777" w:rsidR="009F4DD1" w:rsidRDefault="00D964F4">
      <w:r>
        <w:rPr>
          <w:lang w:val="en-US"/>
        </w:rPr>
        <w:t xml:space="preserve">NOTE: GET OFF THE SWARM MODE: </w:t>
      </w:r>
      <w:r>
        <w:rPr>
          <w:b/>
          <w:lang w:val="en-US"/>
        </w:rPr>
        <w:t>docker swarm leave</w:t>
      </w:r>
      <w:r>
        <w:rPr>
          <w:lang w:val="en-US"/>
        </w:rPr>
        <w:t xml:space="preserve"> BE CAREFULL IT ERASES ALL DATA. There is possibility to save swarm state. How? Find out later..</w:t>
      </w:r>
    </w:p>
    <w:p w14:paraId="3F7B40DD" w14:textId="77777777" w:rsidR="009F4DD1" w:rsidRDefault="00D96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SWARM NODES- VMs</w:t>
      </w:r>
    </w:p>
    <w:p w14:paraId="3F7B40DE" w14:textId="77777777" w:rsidR="009F4DD1" w:rsidRDefault="00D964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Enable Hyper-V management on your Windows</w:t>
      </w:r>
    </w:p>
    <w:p w14:paraId="3F7B40DF" w14:textId="77777777" w:rsidR="009F4DD1" w:rsidRDefault="00D964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network switch in Hyper-V Manager:</w:t>
      </w:r>
    </w:p>
    <w:p w14:paraId="3F7B40E0" w14:textId="77777777" w:rsidR="009F4DD1" w:rsidRDefault="00D964F4">
      <w:pPr>
        <w:ind w:left="720" w:firstLine="720"/>
      </w:pPr>
      <w:r>
        <w:rPr>
          <w:lang w:val="en-US"/>
        </w:rPr>
        <w:t xml:space="preserve">see =&gt; </w:t>
      </w:r>
      <w:hyperlink r:id="rId7" w:history="1">
        <w:r>
          <w:rPr>
            <w:rStyle w:val="Hyperlink"/>
            <w:lang w:val="en-US"/>
          </w:rPr>
          <w:t>https://docs.docker.com/get-started/part4/#create-a-cluster</w:t>
        </w:r>
      </w:hyperlink>
    </w:p>
    <w:p w14:paraId="3F7B40E1" w14:textId="77777777" w:rsidR="009F4DD1" w:rsidRDefault="00D964F4">
      <w:pPr>
        <w:rPr>
          <w:lang w:val="en-US"/>
        </w:rPr>
      </w:pPr>
      <w:r>
        <w:rPr>
          <w:lang w:val="en-US"/>
        </w:rPr>
        <w:t>NOTE: For testing purposes c</w:t>
      </w:r>
      <w:r>
        <w:rPr>
          <w:lang w:val="en-US"/>
        </w:rPr>
        <w:t>reate only two nodes to save memory</w:t>
      </w:r>
    </w:p>
    <w:p w14:paraId="3F7B40E2" w14:textId="77777777" w:rsidR="009F4DD1" w:rsidRDefault="00D964F4">
      <w:pPr>
        <w:rPr>
          <w:lang w:val="en-US"/>
        </w:rPr>
      </w:pPr>
      <w:r>
        <w:rPr>
          <w:lang w:val="en-US"/>
        </w:rPr>
        <w:t>docker-machine create -d hyperv --hyperv-virtual-switch "myswitch" dev-node</w:t>
      </w:r>
    </w:p>
    <w:p w14:paraId="3F7B40E3" w14:textId="77777777" w:rsidR="009F4DD1" w:rsidRDefault="00D964F4">
      <w:pPr>
        <w:rPr>
          <w:lang w:val="en-US"/>
        </w:rPr>
      </w:pPr>
      <w:r>
        <w:rPr>
          <w:lang w:val="en-US"/>
        </w:rPr>
        <w:t>docker-machine create -d hyperv --hyperv-virtual-switch "myswitch" test-node</w:t>
      </w:r>
    </w:p>
    <w:p w14:paraId="3F7B40E4" w14:textId="77777777" w:rsidR="009F4DD1" w:rsidRDefault="00D964F4">
      <w:pPr>
        <w:rPr>
          <w:lang w:val="en-US"/>
        </w:rPr>
      </w:pPr>
      <w:r>
        <w:rPr>
          <w:lang w:val="en-US"/>
        </w:rPr>
        <w:t xml:space="preserve">docker-machine create -d hyperv --hyperv-virtual-switch "myswitch" </w:t>
      </w:r>
      <w:r>
        <w:rPr>
          <w:lang w:val="en-US"/>
        </w:rPr>
        <w:t>prod-node</w:t>
      </w:r>
    </w:p>
    <w:p w14:paraId="3F7B40E5" w14:textId="77777777" w:rsidR="009F4DD1" w:rsidRDefault="00D964F4">
      <w:pPr>
        <w:rPr>
          <w:lang w:val="en-US"/>
        </w:rPr>
      </w:pPr>
      <w:r>
        <w:rPr>
          <w:lang w:val="en-US"/>
        </w:rPr>
        <w:t>docker-machine create -d hyperv --hyperv-virtual-switch "myswitch" jenkins-master</w:t>
      </w:r>
    </w:p>
    <w:p w14:paraId="3F7B40E6" w14:textId="77777777" w:rsidR="009F4DD1" w:rsidRDefault="00D964F4">
      <w:pPr>
        <w:rPr>
          <w:lang w:val="en-US"/>
        </w:rPr>
      </w:pPr>
      <w:r>
        <w:rPr>
          <w:lang w:val="en-US"/>
        </w:rPr>
        <w:lastRenderedPageBreak/>
        <w:t>This is successful output:</w:t>
      </w:r>
    </w:p>
    <w:p w14:paraId="3F7B40E7" w14:textId="77777777" w:rsidR="009F4DD1" w:rsidRDefault="00D964F4">
      <w:pPr>
        <w:rPr>
          <w:lang w:val="en-US"/>
        </w:rPr>
      </w:pPr>
      <w:r>
        <w:rPr>
          <w:lang w:val="en-US"/>
        </w:rPr>
        <w:t>Running pre-create checks...</w:t>
      </w:r>
    </w:p>
    <w:p w14:paraId="3F7B40E8" w14:textId="77777777" w:rsidR="009F4DD1" w:rsidRDefault="00D964F4">
      <w:pPr>
        <w:rPr>
          <w:lang w:val="en-US"/>
        </w:rPr>
      </w:pPr>
      <w:r>
        <w:rPr>
          <w:lang w:val="en-US"/>
        </w:rPr>
        <w:t>Creating machine...</w:t>
      </w:r>
    </w:p>
    <w:p w14:paraId="3F7B40E9" w14:textId="77777777" w:rsidR="009F4DD1" w:rsidRDefault="00D964F4">
      <w:pPr>
        <w:rPr>
          <w:lang w:val="en-US"/>
        </w:rPr>
      </w:pPr>
      <w:r>
        <w:rPr>
          <w:lang w:val="en-US"/>
        </w:rPr>
        <w:t xml:space="preserve">(dev-node) Copying C:\Users\jaros\.docker\machine\cache\boot2docker.iso to </w:t>
      </w:r>
      <w:r>
        <w:rPr>
          <w:lang w:val="en-US"/>
        </w:rPr>
        <w:t>C:\Users\jaros\.docker\machine\machines\dev-node\boot2docker.iso...</w:t>
      </w:r>
    </w:p>
    <w:p w14:paraId="3F7B40EA" w14:textId="77777777" w:rsidR="009F4DD1" w:rsidRDefault="00D964F4">
      <w:pPr>
        <w:rPr>
          <w:lang w:val="en-US"/>
        </w:rPr>
      </w:pPr>
      <w:r>
        <w:rPr>
          <w:lang w:val="en-US"/>
        </w:rPr>
        <w:t>(dev-node) Creating SSH key...</w:t>
      </w:r>
    </w:p>
    <w:p w14:paraId="3F7B40EB" w14:textId="77777777" w:rsidR="009F4DD1" w:rsidRDefault="00D964F4">
      <w:pPr>
        <w:rPr>
          <w:lang w:val="en-US"/>
        </w:rPr>
      </w:pPr>
      <w:r>
        <w:rPr>
          <w:lang w:val="en-US"/>
        </w:rPr>
        <w:t>(dev-node) Creating VM...</w:t>
      </w:r>
    </w:p>
    <w:p w14:paraId="3F7B40EC" w14:textId="77777777" w:rsidR="009F4DD1" w:rsidRDefault="00D964F4">
      <w:pPr>
        <w:rPr>
          <w:lang w:val="en-US"/>
        </w:rPr>
      </w:pPr>
      <w:r>
        <w:rPr>
          <w:lang w:val="en-US"/>
        </w:rPr>
        <w:t>(dev-node) Using switch "myswitch"</w:t>
      </w:r>
    </w:p>
    <w:p w14:paraId="3F7B40ED" w14:textId="77777777" w:rsidR="009F4DD1" w:rsidRDefault="00D964F4">
      <w:pPr>
        <w:rPr>
          <w:lang w:val="en-US"/>
        </w:rPr>
      </w:pPr>
      <w:r>
        <w:rPr>
          <w:lang w:val="en-US"/>
        </w:rPr>
        <w:t>(dev-node) Creating VHD</w:t>
      </w:r>
    </w:p>
    <w:p w14:paraId="3F7B40EE" w14:textId="77777777" w:rsidR="009F4DD1" w:rsidRDefault="00D964F4">
      <w:pPr>
        <w:rPr>
          <w:lang w:val="en-US"/>
        </w:rPr>
      </w:pPr>
      <w:r>
        <w:rPr>
          <w:lang w:val="en-US"/>
        </w:rPr>
        <w:t>(dev-node) Starting VM...</w:t>
      </w:r>
    </w:p>
    <w:p w14:paraId="3F7B40EF" w14:textId="77777777" w:rsidR="009F4DD1" w:rsidRDefault="00D964F4">
      <w:pPr>
        <w:rPr>
          <w:lang w:val="en-US"/>
        </w:rPr>
      </w:pPr>
      <w:r>
        <w:rPr>
          <w:lang w:val="en-US"/>
        </w:rPr>
        <w:t>(dev-node) Waiting for host to start...</w:t>
      </w:r>
    </w:p>
    <w:p w14:paraId="3F7B40F0" w14:textId="77777777" w:rsidR="009F4DD1" w:rsidRDefault="00D964F4">
      <w:pPr>
        <w:rPr>
          <w:lang w:val="en-US"/>
        </w:rPr>
      </w:pPr>
      <w:r>
        <w:rPr>
          <w:lang w:val="en-US"/>
        </w:rPr>
        <w:t>Waitin</w:t>
      </w:r>
      <w:r>
        <w:rPr>
          <w:lang w:val="en-US"/>
        </w:rPr>
        <w:t>g for machine to be running, this may take a few minutes...</w:t>
      </w:r>
    </w:p>
    <w:p w14:paraId="3F7B40F1" w14:textId="77777777" w:rsidR="009F4DD1" w:rsidRDefault="00D964F4">
      <w:pPr>
        <w:rPr>
          <w:lang w:val="en-US"/>
        </w:rPr>
      </w:pPr>
      <w:r>
        <w:rPr>
          <w:lang w:val="en-US"/>
        </w:rPr>
        <w:t>Detecting operating system of created instance...</w:t>
      </w:r>
    </w:p>
    <w:p w14:paraId="3F7B40F2" w14:textId="77777777" w:rsidR="009F4DD1" w:rsidRDefault="00D964F4">
      <w:pPr>
        <w:rPr>
          <w:lang w:val="en-US"/>
        </w:rPr>
      </w:pPr>
      <w:r>
        <w:rPr>
          <w:lang w:val="en-US"/>
        </w:rPr>
        <w:t>Waiting for SSH to be available...</w:t>
      </w:r>
    </w:p>
    <w:p w14:paraId="3F7B40F3" w14:textId="77777777" w:rsidR="009F4DD1" w:rsidRDefault="00D964F4">
      <w:pPr>
        <w:rPr>
          <w:lang w:val="en-US"/>
        </w:rPr>
      </w:pPr>
      <w:r>
        <w:rPr>
          <w:lang w:val="en-US"/>
        </w:rPr>
        <w:t>Detecting the provisioner...</w:t>
      </w:r>
    </w:p>
    <w:p w14:paraId="3F7B40F4" w14:textId="77777777" w:rsidR="009F4DD1" w:rsidRDefault="00D964F4">
      <w:pPr>
        <w:rPr>
          <w:lang w:val="en-US"/>
        </w:rPr>
      </w:pPr>
      <w:r>
        <w:rPr>
          <w:lang w:val="en-US"/>
        </w:rPr>
        <w:t>Provisioning with boot2docker...</w:t>
      </w:r>
    </w:p>
    <w:p w14:paraId="3F7B40F5" w14:textId="77777777" w:rsidR="009F4DD1" w:rsidRDefault="00D964F4">
      <w:pPr>
        <w:rPr>
          <w:lang w:val="en-US"/>
        </w:rPr>
      </w:pPr>
      <w:r>
        <w:rPr>
          <w:lang w:val="en-US"/>
        </w:rPr>
        <w:t>Copying certs to the local machine directory...</w:t>
      </w:r>
    </w:p>
    <w:p w14:paraId="3F7B40F6" w14:textId="77777777" w:rsidR="009F4DD1" w:rsidRDefault="00D964F4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opying certs to the remote machine...</w:t>
      </w:r>
    </w:p>
    <w:p w14:paraId="3F7B40F7" w14:textId="77777777" w:rsidR="009F4DD1" w:rsidRDefault="00D964F4">
      <w:pPr>
        <w:rPr>
          <w:lang w:val="en-US"/>
        </w:rPr>
      </w:pPr>
      <w:r>
        <w:rPr>
          <w:lang w:val="en-US"/>
        </w:rPr>
        <w:t>Setting Docker configuration on the remote daemon...</w:t>
      </w:r>
    </w:p>
    <w:p w14:paraId="3F7B40F8" w14:textId="77777777" w:rsidR="009F4DD1" w:rsidRDefault="00D964F4">
      <w:pPr>
        <w:rPr>
          <w:lang w:val="en-US"/>
        </w:rPr>
      </w:pPr>
      <w:r>
        <w:rPr>
          <w:lang w:val="en-US"/>
        </w:rPr>
        <w:t>Checking connection to Docker...</w:t>
      </w:r>
    </w:p>
    <w:p w14:paraId="3F7B40F9" w14:textId="77777777" w:rsidR="009F4DD1" w:rsidRDefault="00D964F4">
      <w:pPr>
        <w:rPr>
          <w:lang w:val="en-US"/>
        </w:rPr>
      </w:pPr>
      <w:r>
        <w:rPr>
          <w:lang w:val="en-US"/>
        </w:rPr>
        <w:t>Docker is up and running!</w:t>
      </w:r>
    </w:p>
    <w:p w14:paraId="3F7B40FA" w14:textId="77777777" w:rsidR="009F4DD1" w:rsidRDefault="00D964F4">
      <w:pPr>
        <w:rPr>
          <w:lang w:val="en-US"/>
        </w:rPr>
      </w:pPr>
      <w:r>
        <w:rPr>
          <w:lang w:val="en-US"/>
        </w:rPr>
        <w:t xml:space="preserve">To see how to connect your Docker Client to the Docker Engine running on this virtual machine, run: </w:t>
      </w:r>
      <w:r>
        <w:rPr>
          <w:lang w:val="en-US"/>
        </w:rPr>
        <w:t>C:\Program Files\Docker\Docker\Resources\bin\docker-machine.exe env dev-node</w:t>
      </w:r>
    </w:p>
    <w:p w14:paraId="3F7B40FB" w14:textId="77777777" w:rsidR="009F4DD1" w:rsidRDefault="009F4DD1">
      <w:pPr>
        <w:rPr>
          <w:lang w:val="en-US"/>
        </w:rPr>
      </w:pPr>
    </w:p>
    <w:p w14:paraId="3F7B40FC" w14:textId="77777777" w:rsidR="009F4DD1" w:rsidRDefault="00D964F4">
      <w:r>
        <w:rPr>
          <w:lang w:val="en-US"/>
        </w:rPr>
        <w:t xml:space="preserve">NOTE: To see all docker machines: </w:t>
      </w:r>
      <w:r>
        <w:rPr>
          <w:b/>
          <w:lang w:val="en-US"/>
        </w:rPr>
        <w:t>docker-machine ls</w:t>
      </w:r>
    </w:p>
    <w:p w14:paraId="3F7B40FD" w14:textId="77777777" w:rsidR="009F4DD1" w:rsidRDefault="00D964F4">
      <w:pPr>
        <w:rPr>
          <w:lang w:val="en-US"/>
        </w:rPr>
      </w:pPr>
      <w:r>
        <w:rPr>
          <w:lang w:val="en-US"/>
        </w:rPr>
        <w:t>You can see:</w:t>
      </w:r>
    </w:p>
    <w:p w14:paraId="3F7B40FE" w14:textId="77777777" w:rsidR="009F4DD1" w:rsidRDefault="00D964F4">
      <w:pPr>
        <w:rPr>
          <w:lang w:val="en-US"/>
        </w:rPr>
      </w:pPr>
      <w:r>
        <w:rPr>
          <w:lang w:val="en-US"/>
        </w:rPr>
        <w:t>NAME             ACTIVE   DRIVER   STATE     URL                        SWARM   DOCKER        ERRORS</w:t>
      </w:r>
    </w:p>
    <w:p w14:paraId="3F7B40FF" w14:textId="77777777" w:rsidR="009F4DD1" w:rsidRDefault="00D964F4">
      <w:pPr>
        <w:rPr>
          <w:lang w:val="en-US"/>
        </w:rPr>
      </w:pPr>
      <w:r>
        <w:rPr>
          <w:lang w:val="en-US"/>
        </w:rPr>
        <w:t xml:space="preserve">dev-node    </w:t>
      </w:r>
      <w:r>
        <w:rPr>
          <w:lang w:val="en-US"/>
        </w:rPr>
        <w:t xml:space="preserve">     -        hyperv   Running   tcp://192.168.1.178:2376           v18.03.0-ce</w:t>
      </w:r>
    </w:p>
    <w:p w14:paraId="3F7B4100" w14:textId="77777777" w:rsidR="009F4DD1" w:rsidRDefault="00D964F4">
      <w:pPr>
        <w:rPr>
          <w:lang w:val="en-US"/>
        </w:rPr>
      </w:pPr>
      <w:r>
        <w:rPr>
          <w:lang w:val="en-US"/>
        </w:rPr>
        <w:t>jenkins-master   -        hyperv   Running   tcp://192.168.1.182:2376           v18.03.0-ce</w:t>
      </w:r>
    </w:p>
    <w:p w14:paraId="3F7B4101" w14:textId="77777777" w:rsidR="009F4DD1" w:rsidRDefault="009F4DD1">
      <w:pPr>
        <w:rPr>
          <w:lang w:val="en-US"/>
        </w:rPr>
      </w:pPr>
    </w:p>
    <w:p w14:paraId="3F7B4102" w14:textId="77777777" w:rsidR="009F4DD1" w:rsidRDefault="00D964F4">
      <w:r>
        <w:rPr>
          <w:lang w:val="en-US"/>
        </w:rPr>
        <w:t xml:space="preserve">NOTE: If they are not running start them via docker command,e.g: </w:t>
      </w:r>
      <w:r>
        <w:rPr>
          <w:b/>
          <w:lang w:val="en-US"/>
        </w:rPr>
        <w:t>docker-machine sta</w:t>
      </w:r>
      <w:r>
        <w:rPr>
          <w:b/>
          <w:lang w:val="en-US"/>
        </w:rPr>
        <w:t>rt dev-node</w:t>
      </w:r>
    </w:p>
    <w:p w14:paraId="3F7B4103" w14:textId="77777777" w:rsidR="009F4DD1" w:rsidRDefault="009F4DD1">
      <w:pPr>
        <w:rPr>
          <w:lang w:val="en-US"/>
        </w:rPr>
      </w:pPr>
    </w:p>
    <w:p w14:paraId="3F7B4104" w14:textId="77777777" w:rsidR="009F4DD1" w:rsidRDefault="00D96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INSTUCT VMs</w:t>
      </w:r>
    </w:p>
    <w:p w14:paraId="3F7B4105" w14:textId="77777777" w:rsidR="009F4DD1" w:rsidRDefault="00D964F4">
      <w:r>
        <w:rPr>
          <w:lang w:val="en-US"/>
        </w:rPr>
        <w:t xml:space="preserve">NOTE: You can send commands to your VMs from host using: </w:t>
      </w:r>
      <w:r>
        <w:rPr>
          <w:b/>
          <w:lang w:val="en-US"/>
        </w:rPr>
        <w:t xml:space="preserve">docker-machine ssh, </w:t>
      </w:r>
      <w:r>
        <w:rPr>
          <w:lang w:val="en-US"/>
        </w:rPr>
        <w:t>like:</w:t>
      </w:r>
    </w:p>
    <w:p w14:paraId="3F7B4106" w14:textId="77777777" w:rsidR="009F4DD1" w:rsidRDefault="00D964F4">
      <w:pPr>
        <w:rPr>
          <w:b/>
          <w:lang w:val="en-US"/>
        </w:rPr>
      </w:pPr>
      <w:r>
        <w:rPr>
          <w:b/>
          <w:lang w:val="en-US"/>
        </w:rPr>
        <w:t>docker-machine ssh jenkins-master "docker swarm init --advertise-addr &lt;jenkins-master ip&gt;"</w:t>
      </w:r>
    </w:p>
    <w:p w14:paraId="3F7B4107" w14:textId="77777777" w:rsidR="009F4DD1" w:rsidRDefault="00D964F4">
      <w:pPr>
        <w:rPr>
          <w:lang w:val="en-US"/>
        </w:rPr>
      </w:pPr>
      <w:r>
        <w:rPr>
          <w:lang w:val="en-US"/>
        </w:rPr>
        <w:t>or you can directly ssh to your machine:</w:t>
      </w:r>
    </w:p>
    <w:p w14:paraId="3F7B4108" w14:textId="77777777" w:rsidR="009F4DD1" w:rsidRDefault="00D964F4">
      <w:r>
        <w:rPr>
          <w:lang w:val="en-US"/>
        </w:rPr>
        <w:tab/>
      </w:r>
      <w:r>
        <w:rPr>
          <w:b/>
          <w:lang w:val="en-US"/>
        </w:rPr>
        <w:t xml:space="preserve">docker-machine </w:t>
      </w:r>
      <w:r>
        <w:rPr>
          <w:b/>
          <w:lang w:val="en-US"/>
        </w:rPr>
        <w:t>ssh jenkins-master</w:t>
      </w:r>
    </w:p>
    <w:p w14:paraId="3F7B4109" w14:textId="77777777" w:rsidR="009F4DD1" w:rsidRDefault="00D964F4">
      <w:pPr>
        <w:rPr>
          <w:lang w:val="en-US"/>
        </w:rPr>
      </w:pPr>
      <w:r>
        <w:rPr>
          <w:lang w:val="en-US"/>
        </w:rPr>
        <w:t>and run:</w:t>
      </w:r>
    </w:p>
    <w:p w14:paraId="3F7B410A" w14:textId="77777777" w:rsidR="009F4DD1" w:rsidRDefault="00D964F4">
      <w:pPr>
        <w:ind w:firstLine="720"/>
      </w:pPr>
      <w:r>
        <w:rPr>
          <w:b/>
          <w:lang w:val="en-US"/>
        </w:rPr>
        <w:t>docker swarm init --advertise-addr &lt;jenkins-master ip&gt;</w:t>
      </w:r>
    </w:p>
    <w:p w14:paraId="3F7B410B" w14:textId="77777777" w:rsidR="009F4DD1" w:rsidRDefault="00D964F4">
      <w:pPr>
        <w:pStyle w:val="ListParagraph"/>
        <w:numPr>
          <w:ilvl w:val="1"/>
          <w:numId w:val="2"/>
        </w:numPr>
      </w:pPr>
      <w:r>
        <w:rPr>
          <w:i/>
          <w:lang w:val="en-US"/>
        </w:rPr>
        <w:t>make a jenkins-master = swarm master</w:t>
      </w:r>
      <w:r>
        <w:rPr>
          <w:lang w:val="en-US"/>
        </w:rPr>
        <w:t>, run on jenkins-master:</w:t>
      </w:r>
    </w:p>
    <w:p w14:paraId="3F7B410C" w14:textId="77777777" w:rsidR="009F4DD1" w:rsidRDefault="00D964F4">
      <w:pPr>
        <w:rPr>
          <w:b/>
          <w:lang w:val="en-US"/>
        </w:rPr>
      </w:pPr>
      <w:r>
        <w:rPr>
          <w:b/>
          <w:lang w:val="en-US"/>
        </w:rPr>
        <w:t>docker swarm init --advertise-addr 192.168.1.182:2377</w:t>
      </w:r>
    </w:p>
    <w:p w14:paraId="3F7B410D" w14:textId="77777777" w:rsidR="009F4DD1" w:rsidRDefault="00D964F4">
      <w:pPr>
        <w:rPr>
          <w:lang w:val="en-US"/>
        </w:rPr>
      </w:pPr>
      <w:r>
        <w:rPr>
          <w:lang w:val="en-US"/>
        </w:rPr>
        <w:t>or</w:t>
      </w:r>
    </w:p>
    <w:p w14:paraId="3F7B410E" w14:textId="77777777" w:rsidR="009F4DD1" w:rsidRDefault="00D964F4">
      <w:pPr>
        <w:rPr>
          <w:b/>
          <w:lang w:val="en-US"/>
        </w:rPr>
      </w:pPr>
      <w:r>
        <w:rPr>
          <w:b/>
          <w:lang w:val="en-US"/>
        </w:rPr>
        <w:t>docker swarm init --advertise-addr 192.168.1.182</w:t>
      </w:r>
    </w:p>
    <w:p w14:paraId="3F7B410F" w14:textId="77777777" w:rsidR="009F4DD1" w:rsidRDefault="00D964F4">
      <w:pPr>
        <w:rPr>
          <w:lang w:val="en-US"/>
        </w:rPr>
      </w:pPr>
      <w:r>
        <w:rPr>
          <w:lang w:val="en-US"/>
        </w:rPr>
        <w:t xml:space="preserve">NOTE: </w:t>
      </w:r>
      <w:r>
        <w:rPr>
          <w:lang w:val="en-US"/>
        </w:rPr>
        <w:t>2377 is default port for nodes comunication</w:t>
      </w:r>
    </w:p>
    <w:p w14:paraId="3F7B4110" w14:textId="77777777" w:rsidR="009F4DD1" w:rsidRDefault="00D964F4">
      <w:pPr>
        <w:rPr>
          <w:lang w:val="en-US"/>
        </w:rPr>
      </w:pPr>
      <w:r>
        <w:rPr>
          <w:lang w:val="en-US"/>
        </w:rPr>
        <w:t>You see, something like:</w:t>
      </w:r>
    </w:p>
    <w:p w14:paraId="3F7B4111" w14:textId="77777777" w:rsidR="009F4DD1" w:rsidRDefault="00D964F4">
      <w:pPr>
        <w:rPr>
          <w:lang w:val="en-US"/>
        </w:rPr>
      </w:pPr>
      <w:r>
        <w:rPr>
          <w:lang w:val="en-US"/>
        </w:rPr>
        <w:t>Swarm initialized: current node (6vbkc6hx4h9m5cxl7dpi4i6s1) is now a manager.</w:t>
      </w:r>
    </w:p>
    <w:p w14:paraId="3F7B4112" w14:textId="77777777" w:rsidR="009F4DD1" w:rsidRDefault="00D964F4">
      <w:pPr>
        <w:rPr>
          <w:lang w:val="en-US"/>
        </w:rPr>
      </w:pPr>
      <w:r>
        <w:rPr>
          <w:lang w:val="en-US"/>
        </w:rPr>
        <w:t>To add a worker to this swarm, run the following command:</w:t>
      </w:r>
    </w:p>
    <w:p w14:paraId="3F7B4113" w14:textId="77777777" w:rsidR="009F4DD1" w:rsidRDefault="00D964F4">
      <w:pPr>
        <w:rPr>
          <w:lang w:val="en-US"/>
        </w:rPr>
      </w:pPr>
      <w:r>
        <w:rPr>
          <w:lang w:val="en-US"/>
        </w:rPr>
        <w:t xml:space="preserve">docker swarm join --token </w:t>
      </w:r>
      <w:r>
        <w:rPr>
          <w:lang w:val="en-US"/>
        </w:rPr>
        <w:t>SWMTKN-1-0z1n4htm2dqmgb9eiry8ij15rp10h99oh5gzwfb7ndcl5zgerm-7joqs8vvwjpsvsmronihluz4a 192.168.1.182:2377</w:t>
      </w:r>
    </w:p>
    <w:p w14:paraId="3F7B4114" w14:textId="77777777" w:rsidR="009F4DD1" w:rsidRDefault="00D964F4">
      <w:pPr>
        <w:rPr>
          <w:lang w:val="en-US"/>
        </w:rPr>
      </w:pPr>
      <w:r>
        <w:rPr>
          <w:lang w:val="en-US"/>
        </w:rPr>
        <w:t>To add a manager to this swarm, run 'docker swarm join-token manager' and follow the instructions.</w:t>
      </w:r>
    </w:p>
    <w:p w14:paraId="3F7B4115" w14:textId="77777777" w:rsidR="009F4DD1" w:rsidRDefault="00D964F4">
      <w:pPr>
        <w:pStyle w:val="ListParagraph"/>
        <w:numPr>
          <w:ilvl w:val="1"/>
          <w:numId w:val="2"/>
        </w:numPr>
      </w:pPr>
      <w:r>
        <w:rPr>
          <w:i/>
          <w:lang w:val="en-US"/>
        </w:rPr>
        <w:t>add dev-node to swarm master</w:t>
      </w:r>
      <w:r>
        <w:rPr>
          <w:lang w:val="en-US"/>
        </w:rPr>
        <w:t xml:space="preserve">: </w:t>
      </w:r>
    </w:p>
    <w:p w14:paraId="3F7B4116" w14:textId="77777777" w:rsidR="009F4DD1" w:rsidRDefault="00D964F4">
      <w:pPr>
        <w:rPr>
          <w:b/>
          <w:lang w:val="en-US"/>
        </w:rPr>
      </w:pPr>
      <w:r>
        <w:rPr>
          <w:b/>
          <w:lang w:val="en-US"/>
        </w:rPr>
        <w:t>docker-machine ssh de</w:t>
      </w:r>
      <w:r>
        <w:rPr>
          <w:b/>
          <w:lang w:val="en-US"/>
        </w:rPr>
        <w:t>v-node "docker swarm join --token SWMTKN-1-0z1n4htm2dqmgb9eiry8ij15rp10h99oh5gzwfb7ndcl5zgerm-7joqs8vvwjpsvsmronihluz4a 192.168.1.182:2377"</w:t>
      </w:r>
    </w:p>
    <w:p w14:paraId="3F7B4117" w14:textId="77777777" w:rsidR="009F4DD1" w:rsidRDefault="00D964F4">
      <w:pPr>
        <w:rPr>
          <w:lang w:val="en-US"/>
        </w:rPr>
      </w:pPr>
      <w:r>
        <w:rPr>
          <w:lang w:val="en-US"/>
        </w:rPr>
        <w:t>To see all nodes in swarm, you need to run command on swarm master(now it is jenkins-master, not your local pc anymo</w:t>
      </w:r>
      <w:r>
        <w:rPr>
          <w:lang w:val="en-US"/>
        </w:rPr>
        <w:t>re..):</w:t>
      </w:r>
    </w:p>
    <w:p w14:paraId="3F7B4118" w14:textId="77777777" w:rsidR="009F4DD1" w:rsidRDefault="00D964F4"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docker-machine ssh jenkins-master "docker node ls"</w:t>
      </w:r>
      <w:r>
        <w:rPr>
          <w:b/>
          <w:lang w:val="en-US"/>
        </w:rPr>
        <w:tab/>
      </w:r>
    </w:p>
    <w:p w14:paraId="3F7B4119" w14:textId="77777777" w:rsidR="009F4DD1" w:rsidRDefault="00D964F4">
      <w:pPr>
        <w:rPr>
          <w:lang w:val="en-US"/>
        </w:rPr>
      </w:pPr>
      <w:r>
        <w:rPr>
          <w:lang w:val="en-US"/>
        </w:rPr>
        <w:t>You will see, something like:</w:t>
      </w:r>
    </w:p>
    <w:p w14:paraId="3F7B411A" w14:textId="77777777" w:rsidR="009F4DD1" w:rsidRDefault="00D964F4">
      <w:pPr>
        <w:rPr>
          <w:lang w:val="en-US"/>
        </w:rPr>
      </w:pPr>
      <w:r>
        <w:rPr>
          <w:lang w:val="en-US"/>
        </w:rPr>
        <w:t>ID        HOSTNAME            STATUS              AVAILABILITY        MANAGER STATUS      ENGINE VERSION</w:t>
      </w:r>
    </w:p>
    <w:p w14:paraId="3F7B411B" w14:textId="77777777" w:rsidR="009F4DD1" w:rsidRDefault="00D964F4">
      <w:pPr>
        <w:rPr>
          <w:lang w:val="en-US"/>
        </w:rPr>
      </w:pPr>
      <w:r>
        <w:rPr>
          <w:lang w:val="en-US"/>
        </w:rPr>
        <w:t xml:space="preserve">1gofveyk7h4ejn6i6guywzzck     </w:t>
      </w:r>
      <w:r>
        <w:rPr>
          <w:lang w:val="en-US"/>
        </w:rPr>
        <w:tab/>
        <w:t>dev-node                Ready</w:t>
      </w:r>
      <w:r>
        <w:rPr>
          <w:lang w:val="en-US"/>
        </w:rPr>
        <w:t xml:space="preserve">               Active                       18.03.0-ce</w:t>
      </w:r>
    </w:p>
    <w:p w14:paraId="3F7B411C" w14:textId="77777777" w:rsidR="009F4DD1" w:rsidRDefault="00D964F4">
      <w:pPr>
        <w:rPr>
          <w:lang w:val="en-US"/>
        </w:rPr>
      </w:pPr>
      <w:r>
        <w:rPr>
          <w:lang w:val="en-US"/>
        </w:rPr>
        <w:t>nqmvvdiw3hxkise8o52nnnaio     jenkins-master      Ready               Active      Leader   18.03.0-cePS</w:t>
      </w:r>
      <w:r>
        <w:rPr>
          <w:lang w:val="en-US"/>
        </w:rPr>
        <w:tab/>
      </w:r>
    </w:p>
    <w:p w14:paraId="3F7B411D" w14:textId="77777777" w:rsidR="009F4DD1" w:rsidRDefault="00D964F4">
      <w:pPr>
        <w:rPr>
          <w:lang w:val="en-US"/>
        </w:rPr>
      </w:pPr>
      <w:r>
        <w:rPr>
          <w:lang w:val="en-US"/>
        </w:rPr>
        <w:t>NOTE: To promote node to be swarm manager(run from swarm master):</w:t>
      </w:r>
    </w:p>
    <w:p w14:paraId="3F7B411E" w14:textId="77777777" w:rsidR="009F4DD1" w:rsidRDefault="00D964F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docker promote node dev-no</w:t>
      </w:r>
      <w:r>
        <w:rPr>
          <w:b/>
          <w:lang w:val="en-US"/>
        </w:rPr>
        <w:t>de</w:t>
      </w:r>
    </w:p>
    <w:p w14:paraId="3F7B411F" w14:textId="77777777" w:rsidR="009F4DD1" w:rsidRDefault="009F4DD1">
      <w:pPr>
        <w:rPr>
          <w:lang w:val="en-US"/>
        </w:rPr>
      </w:pPr>
    </w:p>
    <w:p w14:paraId="3F7B4120" w14:textId="77777777" w:rsidR="009F4DD1" w:rsidRDefault="00D964F4">
      <w:pPr>
        <w:rPr>
          <w:lang w:val="en-US"/>
        </w:rPr>
      </w:pPr>
      <w:r>
        <w:rPr>
          <w:lang w:val="en-US"/>
        </w:rPr>
        <w:t xml:space="preserve">NOTE: To see info about dev-node, ssh to it and run: </w:t>
      </w:r>
    </w:p>
    <w:p w14:paraId="3F7B4121" w14:textId="77777777" w:rsidR="009F4DD1" w:rsidRDefault="00D964F4">
      <w:pPr>
        <w:ind w:firstLine="720"/>
        <w:rPr>
          <w:b/>
          <w:lang w:val="en-US"/>
        </w:rPr>
      </w:pPr>
      <w:r>
        <w:rPr>
          <w:b/>
          <w:lang w:val="en-US"/>
        </w:rPr>
        <w:lastRenderedPageBreak/>
        <w:t xml:space="preserve">docker-machine ssh dev-node "docker info" </w:t>
      </w:r>
    </w:p>
    <w:p w14:paraId="3F7B4122" w14:textId="77777777" w:rsidR="009F4DD1" w:rsidRDefault="00D964F4">
      <w:pPr>
        <w:ind w:firstLine="720"/>
        <w:rPr>
          <w:lang w:val="en-US"/>
        </w:rPr>
      </w:pPr>
      <w:r>
        <w:rPr>
          <w:lang w:val="en-US"/>
        </w:rPr>
        <w:t xml:space="preserve">or from swarm master(Leader= jenkins-master) run: </w:t>
      </w:r>
    </w:p>
    <w:p w14:paraId="3F7B4123" w14:textId="77777777" w:rsidR="009F4DD1" w:rsidRDefault="00D964F4">
      <w:pPr>
        <w:ind w:firstLine="720"/>
        <w:rPr>
          <w:b/>
          <w:lang w:val="en-US"/>
        </w:rPr>
      </w:pPr>
      <w:r>
        <w:rPr>
          <w:b/>
          <w:lang w:val="en-US"/>
        </w:rPr>
        <w:t>docker inspect dev node</w:t>
      </w:r>
    </w:p>
    <w:p w14:paraId="3F7B4124" w14:textId="77777777" w:rsidR="009F4DD1" w:rsidRDefault="00D96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JENKINS SERVICE ON JENKINS-MASTER NODE:</w:t>
      </w:r>
    </w:p>
    <w:p w14:paraId="3F7B4125" w14:textId="77777777" w:rsidR="009F4DD1" w:rsidRDefault="00D964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YOUR OWN REGISTRY </w:t>
      </w:r>
    </w:p>
    <w:p w14:paraId="3F7B4126" w14:textId="77777777" w:rsidR="009F4DD1" w:rsidRDefault="00D964F4">
      <w:pPr>
        <w:ind w:left="360" w:firstLine="720"/>
      </w:pPr>
      <w:hyperlink r:id="rId8" w:history="1">
        <w:r>
          <w:rPr>
            <w:rStyle w:val="Hyperlink"/>
            <w:lang w:val="en-US"/>
          </w:rPr>
          <w:t>https://blog.docker.com/2013/07/how-to-use-your-own-registry/</w:t>
        </w:r>
      </w:hyperlink>
    </w:p>
    <w:p w14:paraId="3F7B4127" w14:textId="77777777" w:rsidR="009F4DD1" w:rsidRDefault="00D964F4">
      <w:pPr>
        <w:ind w:left="360" w:firstLine="720"/>
      </w:pPr>
      <w:hyperlink r:id="rId9" w:history="1">
        <w:r>
          <w:rPr>
            <w:rStyle w:val="Hyperlink"/>
            <w:lang w:val="en-US"/>
          </w:rPr>
          <w:t>https://docs.docker.com/registry/insecure/</w:t>
        </w:r>
      </w:hyperlink>
    </w:p>
    <w:p w14:paraId="3F7B4128" w14:textId="77777777" w:rsidR="009F4DD1" w:rsidRDefault="00D964F4">
      <w:pPr>
        <w:rPr>
          <w:lang w:val="en-US"/>
        </w:rPr>
      </w:pPr>
      <w:r>
        <w:rPr>
          <w:lang w:val="en-US"/>
        </w:rPr>
        <w:t>To share your own r</w:t>
      </w:r>
      <w:r>
        <w:rPr>
          <w:lang w:val="en-US"/>
        </w:rPr>
        <w:t>egistry with all swarm nodes, create insecure registry (suitable for testing purposes) as a container:</w:t>
      </w:r>
    </w:p>
    <w:p w14:paraId="3F7B4129" w14:textId="77777777" w:rsidR="009F4DD1" w:rsidRDefault="00D964F4">
      <w:pPr>
        <w:rPr>
          <w:lang w:val="en-US"/>
        </w:rPr>
      </w:pPr>
      <w:r>
        <w:rPr>
          <w:lang w:val="en-US"/>
        </w:rPr>
        <w:t>docker run -d -p 5000:5000 --name registry registry:2</w:t>
      </w:r>
    </w:p>
    <w:p w14:paraId="3F7B412A" w14:textId="77777777" w:rsidR="009F4DD1" w:rsidRDefault="00D964F4">
      <w:pPr>
        <w:rPr>
          <w:lang w:val="en-US"/>
        </w:rPr>
      </w:pPr>
      <w:r>
        <w:rPr>
          <w:lang w:val="en-US"/>
        </w:rPr>
        <w:t>you can see repositories on http://localhost:5000/v2/_catalog-&gt; it's empty now</w:t>
      </w:r>
    </w:p>
    <w:p w14:paraId="3F7B412B" w14:textId="77777777" w:rsidR="009F4DD1" w:rsidRDefault="00D964F4">
      <w:pPr>
        <w:rPr>
          <w:lang w:val="en-US"/>
        </w:rPr>
      </w:pPr>
      <w:r>
        <w:rPr>
          <w:lang w:val="en-US"/>
        </w:rPr>
        <w:t>tag the image you wa</w:t>
      </w:r>
      <w:r>
        <w:rPr>
          <w:lang w:val="en-US"/>
        </w:rPr>
        <w:t>nt to push to local registry:</w:t>
      </w:r>
    </w:p>
    <w:p w14:paraId="3F7B412C" w14:textId="77777777" w:rsidR="009F4DD1" w:rsidRDefault="00D964F4">
      <w:pPr>
        <w:rPr>
          <w:lang w:val="en-US"/>
        </w:rPr>
      </w:pPr>
      <w:r>
        <w:rPr>
          <w:lang w:val="en-US"/>
        </w:rPr>
        <w:t>docker tag myimage myimage</w:t>
      </w:r>
    </w:p>
    <w:p w14:paraId="3F7B412D" w14:textId="77777777" w:rsidR="009F4DD1" w:rsidRDefault="00D964F4">
      <w:pPr>
        <w:rPr>
          <w:lang w:val="en-US"/>
        </w:rPr>
      </w:pPr>
      <w:r>
        <w:rPr>
          <w:lang w:val="en-US"/>
        </w:rPr>
        <w:t>push it to local registry:</w:t>
      </w:r>
    </w:p>
    <w:p w14:paraId="3F7B412E" w14:textId="77777777" w:rsidR="009F4DD1" w:rsidRDefault="00D964F4">
      <w:pPr>
        <w:rPr>
          <w:lang w:val="en-US"/>
        </w:rPr>
      </w:pPr>
      <w:r>
        <w:rPr>
          <w:lang w:val="en-US"/>
        </w:rPr>
        <w:t>docker push localhost:5000/myimage</w:t>
      </w:r>
    </w:p>
    <w:p w14:paraId="3F7B412F" w14:textId="77777777" w:rsidR="009F4DD1" w:rsidRDefault="00D964F4">
      <w:pPr>
        <w:rPr>
          <w:lang w:val="en-US"/>
        </w:rPr>
      </w:pPr>
      <w:r>
        <w:rPr>
          <w:lang w:val="en-US"/>
        </w:rPr>
        <w:t>you can see under http://localhost:5000/v2/_catalog:</w:t>
      </w:r>
    </w:p>
    <w:p w14:paraId="3F7B4130" w14:textId="77777777" w:rsidR="009F4DD1" w:rsidRDefault="00D964F4">
      <w:pPr>
        <w:rPr>
          <w:lang w:val="en-US"/>
        </w:rPr>
      </w:pPr>
      <w:r>
        <w:rPr>
          <w:lang w:val="en-US"/>
        </w:rPr>
        <w:t>{"repositories":["myimage"]}</w:t>
      </w:r>
    </w:p>
    <w:p w14:paraId="3F7B4131" w14:textId="77777777" w:rsidR="009F4DD1" w:rsidRDefault="00D964F4">
      <w:pPr>
        <w:rPr>
          <w:lang w:val="en-US"/>
        </w:rPr>
      </w:pPr>
      <w:r>
        <w:rPr>
          <w:lang w:val="en-US"/>
        </w:rPr>
        <w:t>Try pull it:</w:t>
      </w:r>
    </w:p>
    <w:p w14:paraId="3F7B4132" w14:textId="77777777" w:rsidR="009F4DD1" w:rsidRDefault="00D964F4">
      <w:pPr>
        <w:rPr>
          <w:lang w:val="en-US"/>
        </w:rPr>
      </w:pPr>
      <w:r>
        <w:rPr>
          <w:lang w:val="en-US"/>
        </w:rPr>
        <w:t xml:space="preserve">docker pull myimage </w:t>
      </w:r>
    </w:p>
    <w:p w14:paraId="3F7B4133" w14:textId="77777777" w:rsidR="009F4DD1" w:rsidRDefault="00D964F4">
      <w:pPr>
        <w:rPr>
          <w:lang w:val="en-US"/>
        </w:rPr>
      </w:pPr>
      <w:r>
        <w:rPr>
          <w:lang w:val="en-US"/>
        </w:rPr>
        <w:t xml:space="preserve">if it’s not working </w:t>
      </w:r>
      <w:r>
        <w:rPr>
          <w:lang w:val="en-US"/>
        </w:rPr>
        <w:t>try set up Docker Daemon in Docker Settings to 127.0.0.1/8 to provide insecured! registry</w:t>
      </w:r>
    </w:p>
    <w:p w14:paraId="3F7B4134" w14:textId="77777777" w:rsidR="009F4DD1" w:rsidRDefault="00D964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YOUR OWN REGISTRY IN SWARM AS A SERVICE</w:t>
      </w:r>
    </w:p>
    <w:p w14:paraId="3F7B4135" w14:textId="77777777" w:rsidR="009F4DD1" w:rsidRDefault="00D964F4">
      <w:pPr>
        <w:rPr>
          <w:lang w:val="en-US"/>
        </w:rPr>
      </w:pPr>
      <w:r>
        <w:rPr>
          <w:lang w:val="en-US"/>
        </w:rPr>
        <w:t>If you want to make your registry secure or be part of swarm cluster, read more on:</w:t>
      </w:r>
    </w:p>
    <w:p w14:paraId="3F7B4136" w14:textId="77777777" w:rsidR="009F4DD1" w:rsidRDefault="00D964F4">
      <w:r>
        <w:rPr>
          <w:lang w:val="en-US"/>
        </w:rPr>
        <w:tab/>
      </w:r>
      <w:hyperlink r:id="rId10" w:history="1">
        <w:r>
          <w:rPr>
            <w:rStyle w:val="Hyperlink"/>
            <w:lang w:val="en-US"/>
          </w:rPr>
          <w:t>https://docs.docker.com/registry/deploying/#run-the-registry-as-a-service</w:t>
        </w:r>
      </w:hyperlink>
    </w:p>
    <w:p w14:paraId="3F7B4137" w14:textId="77777777" w:rsidR="009F4DD1" w:rsidRDefault="00D964F4">
      <w:r>
        <w:rPr>
          <w:lang w:val="en-US"/>
        </w:rPr>
        <w:tab/>
      </w:r>
      <w:hyperlink r:id="rId11" w:history="1">
        <w:r>
          <w:rPr>
            <w:rStyle w:val="Hyperlink"/>
            <w:lang w:val="en-US"/>
          </w:rPr>
          <w:t>https://docs.docker.com/engin</w:t>
        </w:r>
        <w:r>
          <w:rPr>
            <w:rStyle w:val="Hyperlink"/>
            <w:lang w:val="en-US"/>
          </w:rPr>
          <w:t>e/swarm/secrets/</w:t>
        </w:r>
      </w:hyperlink>
    </w:p>
    <w:p w14:paraId="3F7B4138" w14:textId="77777777" w:rsidR="009F4DD1" w:rsidRDefault="00D964F4">
      <w:r>
        <w:rPr>
          <w:lang w:val="en-US"/>
        </w:rPr>
        <w:tab/>
      </w:r>
      <w:hyperlink r:id="rId12" w:history="1">
        <w:r>
          <w:rPr>
            <w:rStyle w:val="Hyperlink"/>
            <w:lang w:val="en-US"/>
          </w:rPr>
          <w:t>https://docs.docker.com/engine/swarm/secrets/#defining-and-using-secrets-in-compose-files</w:t>
        </w:r>
      </w:hyperlink>
    </w:p>
    <w:p w14:paraId="3F7B4139" w14:textId="77777777" w:rsidR="009F4DD1" w:rsidRDefault="00D96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jenkins service on JENKINS-MASTER:</w:t>
      </w:r>
    </w:p>
    <w:p w14:paraId="3F7B413A" w14:textId="77777777" w:rsidR="009F4DD1" w:rsidRDefault="00D964F4">
      <w:r>
        <w:rPr>
          <w:lang w:val="en-US"/>
        </w:rPr>
        <w:t xml:space="preserve">create volume: </w:t>
      </w:r>
      <w:r>
        <w:rPr>
          <w:b/>
          <w:lang w:val="en-US"/>
        </w:rPr>
        <w:t>docker volume create jenkins_volume</w:t>
      </w:r>
    </w:p>
    <w:p w14:paraId="3F7B413B" w14:textId="77777777" w:rsidR="009F4DD1" w:rsidRDefault="00D964F4">
      <w:hyperlink r:id="rId13" w:history="1">
        <w:r>
          <w:rPr>
            <w:rStyle w:val="Hyperlink"/>
            <w:lang w:val="en-US"/>
          </w:rPr>
          <w:t>https://docs.docker.com/engine/reference/commandline/volume_create/#driver-specific-options</w:t>
        </w:r>
      </w:hyperlink>
    </w:p>
    <w:p w14:paraId="3F7B413C" w14:textId="77777777" w:rsidR="009F4DD1" w:rsidRDefault="00D964F4">
      <w:hyperlink r:id="rId14" w:history="1">
        <w:r>
          <w:rPr>
            <w:rStyle w:val="Hyperlink"/>
            <w:lang w:val="en-US"/>
          </w:rPr>
          <w:t>https://docs.docker.com/engine/swarm/services/#data-volumes</w:t>
        </w:r>
      </w:hyperlink>
    </w:p>
    <w:p w14:paraId="3F7B413D" w14:textId="77777777" w:rsidR="009F4DD1" w:rsidRDefault="00D964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command with mounted volume to persist jenkins-master data:</w:t>
      </w:r>
    </w:p>
    <w:p w14:paraId="3F7B413E" w14:textId="77777777" w:rsidR="009F4DD1" w:rsidRDefault="00D964F4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docker service create --name=jenkins-master -p 50000:50000 </w:t>
      </w:r>
      <w:r>
        <w:rPr>
          <w:b/>
          <w:lang w:val="en-US"/>
        </w:rPr>
        <w:t>-p 80:8080 --mount "type=volume,source=jenkins_volume,target=/var/jenkins_home" jenkins</w:t>
      </w:r>
    </w:p>
    <w:p w14:paraId="3F7B413F" w14:textId="77777777" w:rsidR="009F4DD1" w:rsidRDefault="00D964F4">
      <w:pPr>
        <w:rPr>
          <w:lang w:val="en-US"/>
        </w:rPr>
      </w:pPr>
      <w:r>
        <w:rPr>
          <w:lang w:val="en-US"/>
        </w:rPr>
        <w:tab/>
        <w:t>basic command without volume: docker-machine ssh jenkins-master "docker service create --name=jenkins-master -p 50000:50000 -p 80:8080 jenkins"</w:t>
      </w:r>
      <w:r>
        <w:rPr>
          <w:lang w:val="en-US"/>
        </w:rPr>
        <w:tab/>
      </w:r>
    </w:p>
    <w:p w14:paraId="3F7B4140" w14:textId="77777777" w:rsidR="009F4DD1" w:rsidRDefault="00D964F4">
      <w:pPr>
        <w:rPr>
          <w:lang w:val="en-US"/>
        </w:rPr>
      </w:pPr>
      <w:r>
        <w:rPr>
          <w:lang w:val="en-US"/>
        </w:rPr>
        <w:t>NOTE:</w:t>
      </w:r>
    </w:p>
    <w:p w14:paraId="3F7B4141" w14:textId="77777777" w:rsidR="009F4DD1" w:rsidRDefault="00D964F4">
      <w:pPr>
        <w:rPr>
          <w:lang w:val="en-US"/>
        </w:rPr>
      </w:pPr>
      <w:r>
        <w:rPr>
          <w:lang w:val="en-US"/>
        </w:rPr>
        <w:t>- port 50000 use</w:t>
      </w:r>
      <w:r>
        <w:rPr>
          <w:lang w:val="en-US"/>
        </w:rPr>
        <w:t>d by slaves to join master</w:t>
      </w:r>
    </w:p>
    <w:p w14:paraId="3F7B4142" w14:textId="77777777" w:rsidR="009F4DD1" w:rsidRDefault="00D964F4">
      <w:pPr>
        <w:rPr>
          <w:lang w:val="en-US"/>
        </w:rPr>
      </w:pPr>
      <w:r>
        <w:rPr>
          <w:lang w:val="en-US"/>
        </w:rPr>
        <w:t>- created as service so docker swarm will manage the container and reschedule it if needed</w:t>
      </w:r>
    </w:p>
    <w:p w14:paraId="3F7B4143" w14:textId="77777777" w:rsidR="009F4DD1" w:rsidRDefault="00D964F4">
      <w:pPr>
        <w:rPr>
          <w:lang w:val="en-US"/>
        </w:rPr>
      </w:pPr>
      <w:r>
        <w:rPr>
          <w:lang w:val="en-US"/>
        </w:rPr>
        <w:t>- /var/jenkins_home is bonund to volume now</w:t>
      </w:r>
    </w:p>
    <w:p w14:paraId="3F7B4144" w14:textId="77777777" w:rsidR="009F4DD1" w:rsidRDefault="00D964F4">
      <w:pPr>
        <w:rPr>
          <w:lang w:val="en-US"/>
        </w:rPr>
      </w:pPr>
      <w:r>
        <w:rPr>
          <w:lang w:val="en-US"/>
        </w:rPr>
        <w:t xml:space="preserve"> - mount type=bind</w:t>
      </w:r>
      <w:r>
        <w:rPr>
          <w:lang w:val="en-US"/>
        </w:rPr>
        <w:tab/>
      </w:r>
    </w:p>
    <w:p w14:paraId="3F7B4145" w14:textId="77777777" w:rsidR="009F4DD1" w:rsidRDefault="00D964F4">
      <w:pPr>
        <w:rPr>
          <w:lang w:val="en-US"/>
        </w:rPr>
      </w:pPr>
      <w:r>
        <w:rPr>
          <w:lang w:val="en-US"/>
        </w:rPr>
        <w:t>Now Jenkins is running on: http://192.168.1.185:80</w:t>
      </w:r>
    </w:p>
    <w:p w14:paraId="3F7B4146" w14:textId="77777777" w:rsidR="009F4DD1" w:rsidRDefault="00D964F4">
      <w:pPr>
        <w:rPr>
          <w:lang w:val="en-US"/>
        </w:rPr>
      </w:pPr>
      <w:r>
        <w:rPr>
          <w:lang w:val="en-US"/>
        </w:rPr>
        <w:t>NOTE:</w:t>
      </w:r>
    </w:p>
    <w:p w14:paraId="3F7B4147" w14:textId="77777777" w:rsidR="009F4DD1" w:rsidRDefault="00D964F4">
      <w:pPr>
        <w:rPr>
          <w:lang w:val="en-US"/>
        </w:rPr>
      </w:pPr>
      <w:r>
        <w:rPr>
          <w:lang w:val="en-US"/>
        </w:rPr>
        <w:t>To see logs on je</w:t>
      </w:r>
      <w:r>
        <w:rPr>
          <w:lang w:val="en-US"/>
        </w:rPr>
        <w:t xml:space="preserve">nkins-master node: </w:t>
      </w:r>
    </w:p>
    <w:p w14:paraId="3F7B4148" w14:textId="77777777" w:rsidR="009F4DD1" w:rsidRDefault="00D964F4">
      <w:pPr>
        <w:rPr>
          <w:lang w:val="en-US"/>
        </w:rPr>
      </w:pPr>
      <w:r>
        <w:rPr>
          <w:lang w:val="en-US"/>
        </w:rPr>
        <w:t>docker-machine ssh jenkins-master 'docker service logs -f h94phi66batezhbum80s63xx4' -&gt; to see initial pwd for jenkins</w:t>
      </w:r>
    </w:p>
    <w:p w14:paraId="3F7B4149" w14:textId="77777777" w:rsidR="009F4DD1" w:rsidRDefault="00D964F4">
      <w:pPr>
        <w:rPr>
          <w:lang w:val="en-US"/>
        </w:rPr>
      </w:pPr>
      <w:r>
        <w:rPr>
          <w:lang w:val="en-US"/>
        </w:rPr>
        <w:t>To see services (from master): docker service ls; remove them: docker service remove {id}</w:t>
      </w:r>
    </w:p>
    <w:p w14:paraId="3F7B414A" w14:textId="77777777" w:rsidR="009F4DD1" w:rsidRDefault="00D96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JENKINS SLAVE AGENT </w:t>
      </w:r>
      <w:r>
        <w:rPr>
          <w:lang w:val="en-US"/>
        </w:rPr>
        <w:t>ON DEV-NODE</w:t>
      </w:r>
    </w:p>
    <w:p w14:paraId="3F7B414B" w14:textId="77777777" w:rsidR="009F4DD1" w:rsidRDefault="009F4DD1">
      <w:pPr>
        <w:pStyle w:val="ListParagraph"/>
        <w:rPr>
          <w:lang w:val="en-US"/>
        </w:rPr>
      </w:pPr>
    </w:p>
    <w:p w14:paraId="3F7B414C" w14:textId="77777777" w:rsidR="009F4DD1" w:rsidRDefault="00D964F4">
      <w:pPr>
        <w:rPr>
          <w:lang w:val="en-US"/>
        </w:rPr>
      </w:pPr>
      <w:r>
        <w:rPr>
          <w:lang w:val="en-US"/>
        </w:rPr>
        <w:t>NOTE: run on dev-node(make it swarm manager: docker promote node dev-node, if you didn't do so yet)</w:t>
      </w:r>
    </w:p>
    <w:p w14:paraId="3F7B414D" w14:textId="77777777" w:rsidR="009F4DD1" w:rsidRDefault="00D964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implement CD-CI with Docker Swarm you need to first create "secret" that slaves will use to connect to master, run on jenkins-master (it sho</w:t>
      </w:r>
      <w:r>
        <w:rPr>
          <w:lang w:val="en-US"/>
        </w:rPr>
        <w:t>uld be global in swarm)</w:t>
      </w:r>
    </w:p>
    <w:p w14:paraId="3F7B414E" w14:textId="77777777" w:rsidR="009F4DD1" w:rsidRDefault="00D964F4">
      <w:r>
        <w:rPr>
          <w:b/>
          <w:lang w:val="en-US"/>
        </w:rPr>
        <w:t>echo "-master http://192.168.1.185 -password password -username admin"|docker secret create jenkins-v1 –</w:t>
      </w:r>
      <w:r>
        <w:rPr>
          <w:lang w:val="en-US"/>
        </w:rPr>
        <w:t xml:space="preserve"> </w:t>
      </w:r>
    </w:p>
    <w:p w14:paraId="3F7B414F" w14:textId="77777777" w:rsidR="009F4DD1" w:rsidRDefault="00D964F4">
      <w:pPr>
        <w:rPr>
          <w:lang w:val="en-US"/>
        </w:rPr>
      </w:pPr>
      <w:r>
        <w:rPr>
          <w:lang w:val="en-US"/>
        </w:rPr>
        <w:t>(we need to use same user we are logged in jenkins-master service!)</w:t>
      </w:r>
    </w:p>
    <w:p w14:paraId="3F7B4150" w14:textId="77777777" w:rsidR="009F4DD1" w:rsidRDefault="00D964F4">
      <w:pPr>
        <w:rPr>
          <w:b/>
          <w:lang w:val="en-US"/>
        </w:rPr>
      </w:pPr>
      <w:r>
        <w:rPr>
          <w:b/>
          <w:lang w:val="en-US"/>
        </w:rPr>
        <w:t>docker service create --mode=global --name jenkins-swarm-a</w:t>
      </w:r>
      <w:r>
        <w:rPr>
          <w:b/>
          <w:lang w:val="en-US"/>
        </w:rPr>
        <w:t>gent -e LABELS=dev-node --mount "type=bind,source=/var/run/docker.sock,target=/var/run/docker.sock" --mount "type=bind,source=/tmp/,target=/tmp/" --secret source=jenkins-v1,target=jenkins-master vipconsult/jenkins-swarm-agent</w:t>
      </w:r>
    </w:p>
    <w:p w14:paraId="3F7B4151" w14:textId="77777777" w:rsidR="009F4DD1" w:rsidRDefault="00D964F4">
      <w:pPr>
        <w:rPr>
          <w:lang w:val="en-US"/>
        </w:rPr>
      </w:pPr>
      <w:r>
        <w:rPr>
          <w:lang w:val="en-US"/>
        </w:rPr>
        <w:tab/>
      </w:r>
    </w:p>
    <w:p w14:paraId="3F7B4152" w14:textId="77777777" w:rsidR="009F4DD1" w:rsidRDefault="00D964F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CREATE PIPELINE PROJECT ON J</w:t>
      </w:r>
      <w:r>
        <w:rPr>
          <w:b/>
          <w:lang w:val="en-US"/>
        </w:rPr>
        <w:t>ENKINS-MASTER</w:t>
      </w:r>
    </w:p>
    <w:p w14:paraId="3F7B4153" w14:textId="77777777" w:rsidR="009F4DD1" w:rsidRDefault="009F4DD1">
      <w:pPr>
        <w:rPr>
          <w:lang w:val="en-US"/>
        </w:rPr>
      </w:pPr>
    </w:p>
    <w:p w14:paraId="3F7B4154" w14:textId="77777777" w:rsidR="009F4DD1" w:rsidRDefault="009F4DD1">
      <w:pPr>
        <w:rPr>
          <w:lang w:val="en-US"/>
        </w:rPr>
      </w:pPr>
    </w:p>
    <w:sectPr w:rsidR="009F4DD1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B40CF" w14:textId="77777777" w:rsidR="00000000" w:rsidRDefault="00D964F4">
      <w:pPr>
        <w:spacing w:after="0" w:line="240" w:lineRule="auto"/>
      </w:pPr>
      <w:r>
        <w:separator/>
      </w:r>
    </w:p>
  </w:endnote>
  <w:endnote w:type="continuationSeparator" w:id="0">
    <w:p w14:paraId="3F7B40D1" w14:textId="77777777" w:rsidR="00000000" w:rsidRDefault="00D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B40CB" w14:textId="77777777" w:rsidR="00000000" w:rsidRDefault="00D964F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F7B40CD" w14:textId="77777777" w:rsidR="00000000" w:rsidRDefault="00D96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E62EB"/>
    <w:multiLevelType w:val="multilevel"/>
    <w:tmpl w:val="429CA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375B4"/>
    <w:multiLevelType w:val="multilevel"/>
    <w:tmpl w:val="8C7298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F4DD1"/>
    <w:rsid w:val="009F4DD1"/>
    <w:rsid w:val="00D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40CB"/>
  <w15:docId w15:val="{364B6AC0-2E7B-4ABE-B0D3-BBB113EA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ocker.com/2013/07/how-to-use-your-own-registry/" TargetMode="External"/><Relationship Id="rId13" Type="http://schemas.openxmlformats.org/officeDocument/2006/relationships/hyperlink" Target="https://docs.docker.com/engine/reference/commandline/volume_create/#driver-specific-o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part4/#create-a-cluster" TargetMode="External"/><Relationship Id="rId12" Type="http://schemas.openxmlformats.org/officeDocument/2006/relationships/hyperlink" Target="https://docs.docker.com/engine/swarm/secrets/#defining-and-using-secrets-in-compose-fi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engine/swarm/secre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registry/deploying/#run-the-registry-as-a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registry/insecure/" TargetMode="External"/><Relationship Id="rId14" Type="http://schemas.openxmlformats.org/officeDocument/2006/relationships/hyperlink" Target="https://docs.docker.com/engine/swarm/services/#data-volum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Jaroslava Jaskova</dc:creator>
  <dc:description/>
  <cp:lastModifiedBy>Jaroslava Jaskova</cp:lastModifiedBy>
  <cp:revision>2</cp:revision>
  <dcterms:created xsi:type="dcterms:W3CDTF">2018-04-12T08:09:00Z</dcterms:created>
  <dcterms:modified xsi:type="dcterms:W3CDTF">2018-04-12T08:09:00Z</dcterms:modified>
</cp:coreProperties>
</file>